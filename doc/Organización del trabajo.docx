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43" w:rsidRDefault="00986E43" w:rsidP="00986E43">
      <w:pPr>
        <w:pStyle w:val="Ttulo1"/>
      </w:pPr>
      <w:r>
        <w:t>Organización del trabajo</w:t>
      </w:r>
    </w:p>
    <w:p w:rsidR="00986E43" w:rsidRDefault="00986E43" w:rsidP="00986E43"/>
    <w:p w:rsidR="00986E43" w:rsidRDefault="00986E43" w:rsidP="00986E43">
      <w:r>
        <w:t xml:space="preserve">Aquí ponemos la organización quién ha hecho cada clase. Realmente, es verdad que hay algunas funciones que no ha hecho sólo el autor asignado, es decir, que hay clases con más de un autor pero hemos asignado la clase a la persona que más ha programado de esa clase </w:t>
      </w:r>
    </w:p>
    <w:p w:rsidR="00986E43" w:rsidRDefault="00986E43" w:rsidP="00986E43"/>
    <w:p w:rsidR="00986E43" w:rsidRDefault="00986E43" w:rsidP="00986E43">
      <w:r>
        <w:t>Miguel:</w:t>
      </w:r>
    </w:p>
    <w:p w:rsidR="00986E43" w:rsidRDefault="00986E43" w:rsidP="00986E43">
      <w:r>
        <w:tab/>
      </w:r>
      <w:r>
        <w:t>Pregunta</w:t>
      </w:r>
    </w:p>
    <w:p w:rsidR="00986E43" w:rsidRDefault="00986E43" w:rsidP="00986E43">
      <w:pPr>
        <w:ind w:firstLine="708"/>
      </w:pPr>
      <w:r>
        <w:t>Tipo_1</w:t>
      </w:r>
    </w:p>
    <w:p w:rsidR="00986E43" w:rsidRDefault="00986E43" w:rsidP="00986E43">
      <w:r>
        <w:tab/>
        <w:t>Tipo_2</w:t>
      </w:r>
    </w:p>
    <w:p w:rsidR="00986E43" w:rsidRDefault="00986E43" w:rsidP="00986E43">
      <w:r>
        <w:tab/>
        <w:t>Tipo_3</w:t>
      </w:r>
    </w:p>
    <w:p w:rsidR="00986E43" w:rsidRDefault="00986E43" w:rsidP="00986E43">
      <w:r>
        <w:tab/>
        <w:t>Tipo_4</w:t>
      </w:r>
    </w:p>
    <w:p w:rsidR="00986E43" w:rsidRDefault="00986E43" w:rsidP="00986E43">
      <w:r>
        <w:tab/>
        <w:t>Tipo_5</w:t>
      </w:r>
    </w:p>
    <w:p w:rsidR="00986E43" w:rsidRDefault="00986E43" w:rsidP="00986E43">
      <w:r>
        <w:tab/>
        <w:t>Encuesta</w:t>
      </w:r>
    </w:p>
    <w:p w:rsidR="00986E43" w:rsidRDefault="00986E43" w:rsidP="00986E43">
      <w:r>
        <w:tab/>
      </w:r>
      <w:proofErr w:type="spellStart"/>
      <w:r>
        <w:t>Cjt_encuestas</w:t>
      </w:r>
      <w:proofErr w:type="spellEnd"/>
    </w:p>
    <w:p w:rsidR="00986E43" w:rsidRDefault="00986E43" w:rsidP="00986E43">
      <w:r>
        <w:tab/>
      </w:r>
      <w:proofErr w:type="spellStart"/>
      <w:r>
        <w:t>Cjt_respuestas_in</w:t>
      </w:r>
      <w:proofErr w:type="spellEnd"/>
    </w:p>
    <w:p w:rsidR="00986E43" w:rsidRDefault="00986E43" w:rsidP="00986E43">
      <w:r>
        <w:tab/>
      </w:r>
      <w:proofErr w:type="spellStart"/>
      <w:r>
        <w:t>Driver_encuesta</w:t>
      </w:r>
      <w:proofErr w:type="spellEnd"/>
    </w:p>
    <w:p w:rsidR="00986E43" w:rsidRDefault="00986E43" w:rsidP="00986E43">
      <w:r>
        <w:tab/>
      </w:r>
      <w:proofErr w:type="spellStart"/>
      <w:r>
        <w:t>Driver_pregunta</w:t>
      </w:r>
      <w:proofErr w:type="spellEnd"/>
    </w:p>
    <w:p w:rsidR="00986E43" w:rsidRDefault="00986E43" w:rsidP="00986E43">
      <w:r>
        <w:tab/>
      </w:r>
      <w:proofErr w:type="spellStart"/>
      <w:r>
        <w:t>Controlador_encuesta</w:t>
      </w:r>
      <w:proofErr w:type="spellEnd"/>
    </w:p>
    <w:p w:rsidR="00986E43" w:rsidRDefault="00986E43" w:rsidP="00986E43">
      <w:r>
        <w:tab/>
      </w:r>
      <w:proofErr w:type="spellStart"/>
      <w:r>
        <w:t>Controlador_</w:t>
      </w:r>
      <w:proofErr w:type="gramStart"/>
      <w:r>
        <w:t>persistencia</w:t>
      </w:r>
      <w:proofErr w:type="spellEnd"/>
      <w:r>
        <w:t>(</w:t>
      </w:r>
      <w:proofErr w:type="gramEnd"/>
      <w:r>
        <w:t>Raphael también)</w:t>
      </w:r>
    </w:p>
    <w:p w:rsidR="003068A9" w:rsidRDefault="003068A9" w:rsidP="00986E43">
      <w:r>
        <w:tab/>
      </w:r>
      <w:proofErr w:type="spellStart"/>
      <w:r>
        <w:t>Persistenia_Encuesta</w:t>
      </w:r>
      <w:proofErr w:type="spellEnd"/>
    </w:p>
    <w:p w:rsidR="003068A9" w:rsidRDefault="003068A9" w:rsidP="00986E43">
      <w:r>
        <w:tab/>
      </w:r>
      <w:proofErr w:type="spellStart"/>
      <w:r>
        <w:t>Persistencia_Respuesta_in</w:t>
      </w:r>
      <w:proofErr w:type="spellEnd"/>
    </w:p>
    <w:p w:rsidR="003068A9" w:rsidRDefault="003068A9" w:rsidP="00986E43">
      <w:r>
        <w:tab/>
        <w:t>Persistencia</w:t>
      </w:r>
    </w:p>
    <w:p w:rsidR="00986E43" w:rsidRDefault="00986E43" w:rsidP="00986E43">
      <w:r>
        <w:tab/>
      </w:r>
      <w:proofErr w:type="spellStart"/>
      <w:r>
        <w:t>Junit</w:t>
      </w:r>
      <w:proofErr w:type="spellEnd"/>
      <w:r>
        <w:t xml:space="preserve"> (tipo_1, tipo_2</w:t>
      </w:r>
      <w:proofErr w:type="gramStart"/>
      <w:r>
        <w:t>,tipo</w:t>
      </w:r>
      <w:proofErr w:type="gramEnd"/>
      <w:r>
        <w:t>_3,tipo_4,tipo_5)</w:t>
      </w:r>
    </w:p>
    <w:p w:rsidR="00986E43" w:rsidRDefault="00986E43" w:rsidP="00986E43">
      <w:pPr>
        <w:ind w:firstLine="708"/>
      </w:pPr>
      <w:proofErr w:type="spellStart"/>
      <w:r>
        <w:t>Frames</w:t>
      </w:r>
      <w:proofErr w:type="spellEnd"/>
      <w:r>
        <w:t>:</w:t>
      </w:r>
    </w:p>
    <w:p w:rsidR="00986E43" w:rsidRDefault="003068A9" w:rsidP="00986E43">
      <w:pPr>
        <w:pStyle w:val="Prrafodelista"/>
        <w:numPr>
          <w:ilvl w:val="0"/>
          <w:numId w:val="2"/>
        </w:numPr>
      </w:pPr>
      <w:proofErr w:type="spellStart"/>
      <w:r>
        <w:t>Frame_Admin</w:t>
      </w:r>
      <w:proofErr w:type="spellEnd"/>
      <w:r>
        <w:t>(Raphael)</w:t>
      </w:r>
    </w:p>
    <w:p w:rsidR="003068A9" w:rsidRDefault="003068A9" w:rsidP="00986E43">
      <w:pPr>
        <w:pStyle w:val="Prrafodelista"/>
        <w:numPr>
          <w:ilvl w:val="0"/>
          <w:numId w:val="2"/>
        </w:numPr>
      </w:pPr>
      <w:proofErr w:type="spellStart"/>
      <w:r>
        <w:t>Frame_crear</w:t>
      </w:r>
      <w:proofErr w:type="spellEnd"/>
    </w:p>
    <w:p w:rsidR="003068A9" w:rsidRDefault="003068A9" w:rsidP="00986E43">
      <w:pPr>
        <w:pStyle w:val="Prrafodelista"/>
        <w:numPr>
          <w:ilvl w:val="0"/>
          <w:numId w:val="2"/>
        </w:numPr>
      </w:pPr>
      <w:proofErr w:type="spellStart"/>
      <w:r>
        <w:t>Frame_importar</w:t>
      </w:r>
      <w:proofErr w:type="spellEnd"/>
    </w:p>
    <w:p w:rsidR="003068A9" w:rsidRDefault="003068A9" w:rsidP="00986E43">
      <w:pPr>
        <w:pStyle w:val="Prrafodelista"/>
        <w:numPr>
          <w:ilvl w:val="0"/>
          <w:numId w:val="2"/>
        </w:numPr>
      </w:pPr>
      <w:proofErr w:type="spellStart"/>
      <w:r>
        <w:t>Frame_ListaPreguntas</w:t>
      </w:r>
      <w:proofErr w:type="spellEnd"/>
    </w:p>
    <w:p w:rsidR="003068A9" w:rsidRDefault="003068A9" w:rsidP="00986E43">
      <w:pPr>
        <w:pStyle w:val="Prrafodelista"/>
        <w:numPr>
          <w:ilvl w:val="0"/>
          <w:numId w:val="2"/>
        </w:numPr>
      </w:pPr>
      <w:proofErr w:type="spellStart"/>
      <w:r>
        <w:t>Fame_modificar</w:t>
      </w:r>
      <w:proofErr w:type="spellEnd"/>
    </w:p>
    <w:p w:rsidR="003068A9" w:rsidRDefault="003068A9" w:rsidP="00986E43">
      <w:pPr>
        <w:pStyle w:val="Prrafodelista"/>
        <w:numPr>
          <w:ilvl w:val="0"/>
          <w:numId w:val="2"/>
        </w:numPr>
      </w:pPr>
      <w:proofErr w:type="spellStart"/>
      <w:r>
        <w:t>Frame_mostrar</w:t>
      </w:r>
      <w:proofErr w:type="spellEnd"/>
    </w:p>
    <w:p w:rsidR="003068A9" w:rsidRDefault="003068A9" w:rsidP="00986E43">
      <w:pPr>
        <w:pStyle w:val="Prrafodelista"/>
        <w:numPr>
          <w:ilvl w:val="0"/>
          <w:numId w:val="2"/>
        </w:numPr>
      </w:pPr>
      <w:proofErr w:type="spellStart"/>
      <w:r>
        <w:t>Frame_pregunta</w:t>
      </w:r>
      <w:proofErr w:type="spellEnd"/>
    </w:p>
    <w:p w:rsidR="003068A9" w:rsidRDefault="003068A9" w:rsidP="00986E43">
      <w:pPr>
        <w:pStyle w:val="Prrafodelista"/>
        <w:numPr>
          <w:ilvl w:val="0"/>
          <w:numId w:val="2"/>
        </w:numPr>
      </w:pPr>
      <w:proofErr w:type="spellStart"/>
      <w:r>
        <w:t>Frame_register</w:t>
      </w:r>
      <w:proofErr w:type="spellEnd"/>
      <w:r>
        <w:t>(Raphael)</w:t>
      </w:r>
    </w:p>
    <w:p w:rsidR="003068A9" w:rsidRDefault="003068A9" w:rsidP="00986E43">
      <w:pPr>
        <w:pStyle w:val="Prrafodelista"/>
        <w:numPr>
          <w:ilvl w:val="0"/>
          <w:numId w:val="2"/>
        </w:numPr>
      </w:pPr>
      <w:r>
        <w:t>Frame_tipo1</w:t>
      </w:r>
    </w:p>
    <w:p w:rsidR="003068A9" w:rsidRDefault="003068A9" w:rsidP="00986E43">
      <w:pPr>
        <w:pStyle w:val="Prrafodelista"/>
        <w:numPr>
          <w:ilvl w:val="0"/>
          <w:numId w:val="2"/>
        </w:numPr>
      </w:pPr>
      <w:r>
        <w:lastRenderedPageBreak/>
        <w:t>Frame_tipo5</w:t>
      </w:r>
    </w:p>
    <w:p w:rsidR="003068A9" w:rsidRDefault="003068A9" w:rsidP="00986E43">
      <w:pPr>
        <w:pStyle w:val="Prrafodelista"/>
        <w:numPr>
          <w:ilvl w:val="0"/>
          <w:numId w:val="2"/>
        </w:numPr>
      </w:pPr>
      <w:r>
        <w:t>Frame_Tipo234</w:t>
      </w:r>
    </w:p>
    <w:p w:rsidR="003068A9" w:rsidRDefault="003068A9" w:rsidP="00986E43">
      <w:pPr>
        <w:pStyle w:val="Prrafodelista"/>
        <w:numPr>
          <w:ilvl w:val="0"/>
          <w:numId w:val="2"/>
        </w:numPr>
      </w:pPr>
      <w:r>
        <w:t>Principal</w:t>
      </w:r>
      <w:r>
        <w:t>(Raphael)</w:t>
      </w:r>
    </w:p>
    <w:p w:rsidR="00986E43" w:rsidRDefault="00986E43" w:rsidP="00986E43"/>
    <w:p w:rsidR="00986E43" w:rsidRDefault="00986E43" w:rsidP="00986E43"/>
    <w:p w:rsidR="00986E43" w:rsidRDefault="00986E43" w:rsidP="00986E43">
      <w:r>
        <w:t>Raphael:</w:t>
      </w:r>
    </w:p>
    <w:p w:rsidR="00986E43" w:rsidRDefault="00986E43" w:rsidP="00986E43">
      <w:r>
        <w:tab/>
      </w:r>
      <w:proofErr w:type="spellStart"/>
      <w:r>
        <w:t>Analsisi</w:t>
      </w:r>
      <w:proofErr w:type="spellEnd"/>
    </w:p>
    <w:p w:rsidR="00986E43" w:rsidRDefault="00986E43" w:rsidP="00986E43">
      <w:r>
        <w:tab/>
      </w:r>
      <w:proofErr w:type="spellStart"/>
      <w:r>
        <w:t>Respuestanalisis</w:t>
      </w:r>
      <w:proofErr w:type="spellEnd"/>
    </w:p>
    <w:p w:rsidR="00986E43" w:rsidRDefault="00986E43" w:rsidP="00986E43">
      <w:r>
        <w:tab/>
      </w:r>
      <w:proofErr w:type="spellStart"/>
      <w:proofErr w:type="gramStart"/>
      <w:r>
        <w:t>Junit</w:t>
      </w:r>
      <w:proofErr w:type="spellEnd"/>
      <w:r>
        <w:t>(</w:t>
      </w:r>
      <w:proofErr w:type="gramEnd"/>
      <w:r>
        <w:t>AnalisisTest,Respuesta_3Test,Respuesta_4Test,</w:t>
      </w:r>
      <w:r w:rsidRPr="00986E43">
        <w:t xml:space="preserve"> </w:t>
      </w:r>
      <w:r>
        <w:t>Respuesta_5</w:t>
      </w:r>
      <w:r>
        <w:t>Test</w:t>
      </w:r>
      <w:r w:rsidR="003068A9">
        <w:t>,UsuarioTest)</w:t>
      </w:r>
    </w:p>
    <w:p w:rsidR="00986E43" w:rsidRDefault="00986E43" w:rsidP="00986E43">
      <w:r>
        <w:tab/>
      </w:r>
      <w:proofErr w:type="spellStart"/>
      <w:r>
        <w:t>Driver_analisis</w:t>
      </w:r>
      <w:proofErr w:type="spellEnd"/>
    </w:p>
    <w:p w:rsidR="00986E43" w:rsidRDefault="00986E43" w:rsidP="00986E43">
      <w:r>
        <w:tab/>
        <w:t>Respuesta_1</w:t>
      </w:r>
    </w:p>
    <w:p w:rsidR="00986E43" w:rsidRDefault="00986E43" w:rsidP="00986E43">
      <w:r>
        <w:tab/>
        <w:t>Respuesta_2</w:t>
      </w:r>
    </w:p>
    <w:p w:rsidR="00986E43" w:rsidRDefault="00986E43" w:rsidP="00986E43">
      <w:r>
        <w:tab/>
        <w:t>Respuesta_3</w:t>
      </w:r>
    </w:p>
    <w:p w:rsidR="00986E43" w:rsidRDefault="00986E43" w:rsidP="00986E43">
      <w:r>
        <w:tab/>
        <w:t>Respuesta_4</w:t>
      </w:r>
    </w:p>
    <w:p w:rsidR="00986E43" w:rsidRDefault="00986E43" w:rsidP="00986E43">
      <w:r>
        <w:tab/>
        <w:t>Respuesta_5</w:t>
      </w:r>
    </w:p>
    <w:p w:rsidR="00986E43" w:rsidRDefault="00986E43" w:rsidP="00986E43">
      <w:r>
        <w:tab/>
        <w:t>Resultado</w:t>
      </w:r>
    </w:p>
    <w:p w:rsidR="00986E43" w:rsidRDefault="00986E43" w:rsidP="00986E43">
      <w:r>
        <w:tab/>
      </w:r>
      <w:proofErr w:type="spellStart"/>
      <w:r>
        <w:t>Cluster</w:t>
      </w:r>
      <w:proofErr w:type="spellEnd"/>
    </w:p>
    <w:p w:rsidR="00986E43" w:rsidRDefault="00986E43" w:rsidP="00986E43">
      <w:r>
        <w:tab/>
      </w:r>
      <w:proofErr w:type="spellStart"/>
      <w:r>
        <w:t>Cjt_respuestas</w:t>
      </w:r>
      <w:proofErr w:type="spellEnd"/>
    </w:p>
    <w:p w:rsidR="00986E43" w:rsidRDefault="00986E43" w:rsidP="00986E43">
      <w:r>
        <w:tab/>
      </w:r>
      <w:proofErr w:type="spellStart"/>
      <w:r>
        <w:t>Cjt_users</w:t>
      </w:r>
      <w:proofErr w:type="spellEnd"/>
    </w:p>
    <w:p w:rsidR="00986E43" w:rsidRDefault="00986E43" w:rsidP="00986E43">
      <w:pPr>
        <w:ind w:firstLine="708"/>
      </w:pPr>
      <w:proofErr w:type="spellStart"/>
      <w:r>
        <w:t>Controlador_analizar</w:t>
      </w:r>
      <w:proofErr w:type="spellEnd"/>
    </w:p>
    <w:p w:rsidR="003068A9" w:rsidRDefault="003068A9" w:rsidP="00986E43">
      <w:pPr>
        <w:ind w:firstLine="708"/>
      </w:pPr>
      <w:proofErr w:type="spellStart"/>
      <w:r>
        <w:t>Persistencia_Respuesta</w:t>
      </w:r>
      <w:proofErr w:type="spellEnd"/>
    </w:p>
    <w:p w:rsidR="003068A9" w:rsidRDefault="003068A9" w:rsidP="00986E43">
      <w:pPr>
        <w:ind w:firstLine="708"/>
      </w:pPr>
      <w:proofErr w:type="spellStart"/>
      <w:r>
        <w:t>Persistencia_User</w:t>
      </w:r>
      <w:proofErr w:type="spellEnd"/>
    </w:p>
    <w:p w:rsidR="003068A9" w:rsidRDefault="003068A9" w:rsidP="00986E43">
      <w:pPr>
        <w:ind w:firstLine="708"/>
      </w:pPr>
      <w:proofErr w:type="spellStart"/>
      <w:r>
        <w:t>Frames</w:t>
      </w:r>
      <w:proofErr w:type="spellEnd"/>
      <w:r>
        <w:t>:</w:t>
      </w:r>
    </w:p>
    <w:p w:rsidR="003068A9" w:rsidRDefault="003068A9" w:rsidP="003068A9">
      <w:pPr>
        <w:pStyle w:val="Prrafodelista"/>
        <w:numPr>
          <w:ilvl w:val="0"/>
          <w:numId w:val="3"/>
        </w:numPr>
      </w:pPr>
      <w:proofErr w:type="spellStart"/>
      <w:r>
        <w:t>Frame_analisis</w:t>
      </w:r>
      <w:proofErr w:type="spellEnd"/>
    </w:p>
    <w:p w:rsidR="003068A9" w:rsidRDefault="003068A9" w:rsidP="003068A9">
      <w:pPr>
        <w:pStyle w:val="Prrafodelista"/>
        <w:numPr>
          <w:ilvl w:val="0"/>
          <w:numId w:val="3"/>
        </w:numPr>
      </w:pPr>
      <w:proofErr w:type="spellStart"/>
      <w:r>
        <w:t>Frame_resultado</w:t>
      </w:r>
      <w:proofErr w:type="spellEnd"/>
    </w:p>
    <w:p w:rsidR="003068A9" w:rsidRDefault="003068A9" w:rsidP="003068A9">
      <w:pPr>
        <w:pStyle w:val="Prrafodelista"/>
        <w:numPr>
          <w:ilvl w:val="0"/>
          <w:numId w:val="3"/>
        </w:numPr>
      </w:pPr>
      <w:proofErr w:type="spellStart"/>
      <w:r>
        <w:t>Frame_respuestas</w:t>
      </w:r>
      <w:proofErr w:type="spellEnd"/>
    </w:p>
    <w:p w:rsidR="003068A9" w:rsidRDefault="003068A9" w:rsidP="003068A9">
      <w:pPr>
        <w:pStyle w:val="Prrafodelista"/>
        <w:numPr>
          <w:ilvl w:val="0"/>
          <w:numId w:val="3"/>
        </w:numPr>
      </w:pPr>
      <w:proofErr w:type="spellStart"/>
      <w:r>
        <w:t>Frame_mostrarResultado</w:t>
      </w:r>
      <w:proofErr w:type="spellEnd"/>
    </w:p>
    <w:p w:rsidR="003068A9" w:rsidRDefault="003068A9" w:rsidP="003068A9">
      <w:pPr>
        <w:pStyle w:val="Prrafodelista"/>
        <w:numPr>
          <w:ilvl w:val="0"/>
          <w:numId w:val="3"/>
        </w:numPr>
      </w:pPr>
      <w:proofErr w:type="spellStart"/>
      <w:r>
        <w:t>SimpleBarPanel</w:t>
      </w:r>
      <w:proofErr w:type="spellEnd"/>
    </w:p>
    <w:p w:rsidR="00986E43" w:rsidRDefault="00986E43" w:rsidP="00986E43">
      <w:pPr>
        <w:ind w:firstLine="708"/>
      </w:pPr>
    </w:p>
    <w:p w:rsidR="00986E43" w:rsidRDefault="00986E43" w:rsidP="00986E43"/>
    <w:p w:rsidR="00986E43" w:rsidRDefault="00986E43" w:rsidP="00986E43">
      <w:r>
        <w:t>Marina:</w:t>
      </w:r>
    </w:p>
    <w:p w:rsidR="00986E43" w:rsidRDefault="00986E43" w:rsidP="00986E43">
      <w:r>
        <w:tab/>
      </w:r>
      <w:proofErr w:type="spellStart"/>
      <w:r>
        <w:t>Driver_contestar</w:t>
      </w:r>
      <w:proofErr w:type="spellEnd"/>
    </w:p>
    <w:p w:rsidR="00986E43" w:rsidRDefault="00986E43" w:rsidP="00986E43">
      <w:r>
        <w:tab/>
      </w:r>
      <w:proofErr w:type="spellStart"/>
      <w:r>
        <w:t>RespuestaEncuesta</w:t>
      </w:r>
      <w:proofErr w:type="spellEnd"/>
    </w:p>
    <w:p w:rsidR="00986E43" w:rsidRDefault="00986E43" w:rsidP="00986E43">
      <w:r>
        <w:lastRenderedPageBreak/>
        <w:tab/>
        <w:t>Persona</w:t>
      </w:r>
    </w:p>
    <w:p w:rsidR="00986E43" w:rsidRDefault="00986E43" w:rsidP="00986E43">
      <w:r>
        <w:tab/>
      </w:r>
      <w:proofErr w:type="spellStart"/>
      <w:r>
        <w:t>Participant</w:t>
      </w:r>
      <w:proofErr w:type="spellEnd"/>
    </w:p>
    <w:p w:rsidR="00986E43" w:rsidRDefault="00986E43" w:rsidP="00986E43">
      <w:r>
        <w:tab/>
      </w:r>
      <w:proofErr w:type="spellStart"/>
      <w:r>
        <w:t>Main</w:t>
      </w:r>
      <w:proofErr w:type="spellEnd"/>
    </w:p>
    <w:p w:rsidR="00E93871" w:rsidRDefault="00986E43" w:rsidP="00986E43">
      <w:r>
        <w:tab/>
      </w:r>
      <w:proofErr w:type="spellStart"/>
      <w:r>
        <w:t>RespuestaPregunta</w:t>
      </w:r>
      <w:proofErr w:type="spellEnd"/>
    </w:p>
    <w:p w:rsidR="00986E43" w:rsidRDefault="00986E43" w:rsidP="00986E43">
      <w:r>
        <w:tab/>
      </w:r>
      <w:proofErr w:type="spellStart"/>
      <w:r>
        <w:t>Cjt_resultados</w:t>
      </w:r>
      <w:proofErr w:type="spellEnd"/>
    </w:p>
    <w:p w:rsidR="00986E43" w:rsidRDefault="00986E43" w:rsidP="00986E43">
      <w:r>
        <w:tab/>
        <w:t>Usuario</w:t>
      </w:r>
    </w:p>
    <w:p w:rsidR="00986E43" w:rsidRDefault="00986E43" w:rsidP="00986E43">
      <w:r>
        <w:tab/>
        <w:t>Persona</w:t>
      </w:r>
    </w:p>
    <w:p w:rsidR="00986E43" w:rsidRDefault="00986E43" w:rsidP="00986E43">
      <w:pPr>
        <w:ind w:firstLine="708"/>
      </w:pPr>
      <w:proofErr w:type="spellStart"/>
      <w:r>
        <w:t>Controlador_contestar</w:t>
      </w:r>
      <w:proofErr w:type="spellEnd"/>
    </w:p>
    <w:p w:rsidR="003068A9" w:rsidRDefault="003068A9" w:rsidP="003068A9">
      <w:pPr>
        <w:ind w:firstLine="708"/>
      </w:pPr>
      <w:proofErr w:type="spellStart"/>
      <w:r>
        <w:t>Frames</w:t>
      </w:r>
      <w:proofErr w:type="spellEnd"/>
      <w:r>
        <w:t>:</w:t>
      </w:r>
    </w:p>
    <w:p w:rsidR="003068A9" w:rsidRDefault="003068A9" w:rsidP="003068A9">
      <w:pPr>
        <w:pStyle w:val="Prrafodelista"/>
        <w:numPr>
          <w:ilvl w:val="0"/>
          <w:numId w:val="5"/>
        </w:numPr>
      </w:pPr>
      <w:proofErr w:type="spellStart"/>
      <w:r>
        <w:t>Panel_usuario</w:t>
      </w:r>
      <w:proofErr w:type="spellEnd"/>
    </w:p>
    <w:p w:rsidR="003068A9" w:rsidRDefault="003068A9" w:rsidP="003068A9">
      <w:pPr>
        <w:pStyle w:val="Prrafodelista"/>
        <w:numPr>
          <w:ilvl w:val="0"/>
          <w:numId w:val="5"/>
        </w:numPr>
      </w:pPr>
      <w:proofErr w:type="spellStart"/>
      <w:r>
        <w:t>ResponderTX</w:t>
      </w:r>
      <w:proofErr w:type="spellEnd"/>
    </w:p>
    <w:p w:rsidR="003068A9" w:rsidRDefault="003068A9" w:rsidP="003068A9">
      <w:pPr>
        <w:pStyle w:val="Prrafodelista"/>
        <w:numPr>
          <w:ilvl w:val="0"/>
          <w:numId w:val="5"/>
        </w:numPr>
      </w:pPr>
      <w:proofErr w:type="spellStart"/>
      <w:r>
        <w:t>Frame_ListaEnc</w:t>
      </w:r>
      <w:proofErr w:type="spellEnd"/>
    </w:p>
    <w:p w:rsidR="003068A9" w:rsidRDefault="003068A9" w:rsidP="003068A9">
      <w:pPr>
        <w:pStyle w:val="Prrafodelista"/>
        <w:numPr>
          <w:ilvl w:val="0"/>
          <w:numId w:val="5"/>
        </w:numPr>
      </w:pPr>
      <w:proofErr w:type="spellStart"/>
      <w:r>
        <w:t>FRAME_ListaEncNoAcabadas</w:t>
      </w:r>
      <w:proofErr w:type="spellEnd"/>
    </w:p>
    <w:p w:rsidR="003068A9" w:rsidRDefault="003068A9" w:rsidP="00860DBC"/>
    <w:p w:rsidR="00860DBC" w:rsidRPr="00986E43" w:rsidRDefault="00860DBC" w:rsidP="00860DBC">
      <w:r>
        <w:t xml:space="preserve">El controlador de presentación y el controlador de dominio </w:t>
      </w:r>
      <w:proofErr w:type="gramStart"/>
      <w:r>
        <w:t>ha</w:t>
      </w:r>
      <w:proofErr w:type="gramEnd"/>
      <w:r>
        <w:t xml:space="preserve"> sido realizado por todos los miembros del grupo.</w:t>
      </w:r>
      <w:bookmarkStart w:id="0" w:name="_GoBack"/>
      <w:bookmarkEnd w:id="0"/>
    </w:p>
    <w:sectPr w:rsidR="00860DBC" w:rsidRPr="00986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1E7"/>
    <w:multiLevelType w:val="hybridMultilevel"/>
    <w:tmpl w:val="4A6A42E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416510CC"/>
    <w:multiLevelType w:val="hybridMultilevel"/>
    <w:tmpl w:val="3F5E8E1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424F070C"/>
    <w:multiLevelType w:val="hybridMultilevel"/>
    <w:tmpl w:val="1C4CD7B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560E2525"/>
    <w:multiLevelType w:val="hybridMultilevel"/>
    <w:tmpl w:val="7924B8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7C860308"/>
    <w:multiLevelType w:val="hybridMultilevel"/>
    <w:tmpl w:val="CC3A7D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43"/>
    <w:rsid w:val="003068A9"/>
    <w:rsid w:val="00860DBC"/>
    <w:rsid w:val="00986E43"/>
    <w:rsid w:val="00E93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F5812-99A5-4AB6-A011-39BF2815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6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E4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86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A68FA4A6</Template>
  <TotalTime>22</TotalTime>
  <Pages>3</Pages>
  <Words>237</Words>
  <Characters>1308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UPC - FIB</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2017-06-02T17:07:00Z</dcterms:created>
  <dcterms:modified xsi:type="dcterms:W3CDTF">2017-06-02T17:29:00Z</dcterms:modified>
</cp:coreProperties>
</file>